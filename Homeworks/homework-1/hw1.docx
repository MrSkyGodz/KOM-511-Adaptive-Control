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1C0B" w14:textId="4F847F41" w:rsidR="00ED7284" w:rsidRPr="00703673" w:rsidRDefault="004D4A1C">
      <w:pPr>
        <w:pStyle w:val="Ad"/>
        <w:rPr>
          <w:rFonts w:ascii="Arial" w:hAnsi="Arial" w:cs="Arial"/>
          <w:i/>
          <w:color w:val="000000" w:themeColor="text1"/>
        </w:rPr>
      </w:pPr>
      <w:r w:rsidRPr="00703673">
        <w:rPr>
          <w:rFonts w:ascii="Calibri" w:eastAsia="Calibri" w:hAnsi="Calibri" w:cs="Times New Roman"/>
          <w:bCs/>
          <w:noProof/>
          <w:color w:val="000000" w:themeColor="text1"/>
          <w:sz w:val="22"/>
          <w:lang w:eastAsia="tr-TR" w:bidi="ar-SA"/>
        </w:rPr>
        <w:drawing>
          <wp:anchor distT="0" distB="0" distL="114300" distR="114300" simplePos="0" relativeHeight="251661312" behindDoc="0" locked="0" layoutInCell="1" allowOverlap="1" wp14:anchorId="0D2B2DE9" wp14:editId="4E9795DD">
            <wp:simplePos x="0" y="0"/>
            <wp:positionH relativeFrom="column">
              <wp:posOffset>4138783</wp:posOffset>
            </wp:positionH>
            <wp:positionV relativeFrom="paragraph">
              <wp:posOffset>49</wp:posOffset>
            </wp:positionV>
            <wp:extent cx="1950573" cy="1098801"/>
            <wp:effectExtent l="0" t="0" r="5715" b="0"/>
            <wp:wrapSquare wrapText="bothSides"/>
            <wp:docPr id="7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73" cy="10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0A8C4" w14:textId="0C08FAA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1B0727B8" w14:textId="76FD23F8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7C8B8060" w14:textId="787416B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EC8EE78" w14:textId="68898D29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4D71345B" w14:textId="358E6CCB" w:rsidR="00ED7284" w:rsidRPr="00703673" w:rsidRDefault="004D4A1C" w:rsidP="004D4A1C">
      <w:pPr>
        <w:pStyle w:val="Ad"/>
        <w:tabs>
          <w:tab w:val="left" w:pos="4306"/>
        </w:tabs>
        <w:rPr>
          <w:rFonts w:ascii="Arial" w:hAnsi="Arial" w:cs="Arial"/>
          <w:i/>
          <w:color w:val="000000" w:themeColor="text1"/>
        </w:rPr>
      </w:pPr>
      <w:r w:rsidRPr="00703673">
        <w:rPr>
          <w:rFonts w:ascii="Arial" w:hAnsi="Arial" w:cs="Arial"/>
          <w:i/>
          <w:color w:val="000000" w:themeColor="text1"/>
        </w:rPr>
        <w:tab/>
      </w:r>
    </w:p>
    <w:p w14:paraId="0AF25AD5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E9353B5" w14:textId="59D60EA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44FEEE51" w14:textId="410B92AC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03096FAC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1C0DCF96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</w:p>
    <w:p w14:paraId="58E16684" w14:textId="77777777" w:rsidR="00ED7284" w:rsidRPr="00703673" w:rsidRDefault="00ED7284">
      <w:pPr>
        <w:pStyle w:val="Ad"/>
        <w:rPr>
          <w:rFonts w:ascii="Arial" w:hAnsi="Arial" w:cs="Arial"/>
          <w:i/>
          <w:color w:val="000000" w:themeColor="text1"/>
        </w:rPr>
      </w:pPr>
      <w:r w:rsidRPr="00703673">
        <w:rPr>
          <w:noProof/>
          <w:color w:val="000000" w:themeColor="text1"/>
          <w:lang w:eastAsia="tr-T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B84D80" wp14:editId="4C81E40B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181" cy="222348"/>
                <wp:effectExtent l="0" t="0" r="0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181" cy="222348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0A9D1" id="Rectangle 6" o:spid="_x0000_s1026" style="position:absolute;margin-left:-60.95pt;margin-top:20.9pt;width:44.9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" fillcolor="#01437a" stroked="f"/>
            </w:pict>
          </mc:Fallback>
        </mc:AlternateContent>
      </w:r>
    </w:p>
    <w:p w14:paraId="5A26A932" w14:textId="77777777" w:rsidR="00ED7284" w:rsidRPr="00703673" w:rsidRDefault="00ED7284" w:rsidP="00703673">
      <w:pPr>
        <w:pStyle w:val="Ad"/>
        <w:outlineLvl w:val="0"/>
        <w:rPr>
          <w:rFonts w:ascii="Arial" w:hAnsi="Arial" w:cs="Arial"/>
          <w:i/>
          <w:color w:val="000000" w:themeColor="text1"/>
        </w:rPr>
      </w:pPr>
      <w:r w:rsidRPr="00703673">
        <w:rPr>
          <w:rFonts w:ascii="Arial" w:hAnsi="Arial" w:cs="Arial"/>
          <w:i/>
          <w:color w:val="000000" w:themeColor="text1"/>
        </w:rPr>
        <w:t>RAPOR/ÖDEV BAŞLIĞI</w:t>
      </w:r>
    </w:p>
    <w:p w14:paraId="1835DBCD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653E0BE1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185AB0B9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6A3A77F4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6018C82B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31C4157B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4A78CCD3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17569CE3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70CD68F5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13407D90" w14:textId="77777777" w:rsidR="00ED7284" w:rsidRPr="00703673" w:rsidRDefault="00ED7284">
      <w:pPr>
        <w:pStyle w:val="Ad"/>
        <w:rPr>
          <w:rFonts w:ascii="Arial" w:hAnsi="Arial" w:cs="Arial"/>
          <w:color w:val="000000" w:themeColor="text1"/>
        </w:rPr>
      </w:pPr>
    </w:p>
    <w:p w14:paraId="35C44A0E" w14:textId="77777777" w:rsidR="0093550A" w:rsidRPr="00703673" w:rsidRDefault="00ED7284" w:rsidP="00F95020">
      <w:pPr>
        <w:pStyle w:val="Ad"/>
        <w:spacing w:line="360" w:lineRule="auto"/>
        <w:outlineLvl w:val="0"/>
        <w:rPr>
          <w:rFonts w:ascii="Arial" w:hAnsi="Arial" w:cs="Arial"/>
          <w:color w:val="000000" w:themeColor="text1"/>
        </w:rPr>
      </w:pPr>
      <w:r w:rsidRPr="00703673">
        <w:rPr>
          <w:rFonts w:ascii="Arial" w:hAnsi="Arial" w:cs="Arial"/>
          <w:color w:val="000000" w:themeColor="text1"/>
        </w:rPr>
        <w:t>HAZIRLAYAN</w:t>
      </w:r>
    </w:p>
    <w:p w14:paraId="4659BC80" w14:textId="63311B4D" w:rsidR="00ED7284" w:rsidRPr="00703673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</w:rPr>
      </w:pPr>
      <w:r w:rsidRPr="00703673">
        <w:rPr>
          <w:rFonts w:ascii="Arial" w:hAnsi="Arial" w:cs="Arial"/>
          <w:color w:val="000000" w:themeColor="text1"/>
        </w:rPr>
        <w:t>Adı Soyadı</w:t>
      </w:r>
      <w:r w:rsidRPr="00703673">
        <w:rPr>
          <w:rFonts w:ascii="Arial" w:hAnsi="Arial" w:cs="Arial"/>
          <w:color w:val="000000" w:themeColor="text1"/>
        </w:rPr>
        <w:tab/>
      </w:r>
      <w:r w:rsidRPr="00703673">
        <w:rPr>
          <w:rFonts w:ascii="Arial" w:hAnsi="Arial" w:cs="Arial"/>
          <w:color w:val="000000" w:themeColor="text1"/>
        </w:rPr>
        <w:tab/>
      </w:r>
      <w:r w:rsidRPr="00703673">
        <w:rPr>
          <w:rFonts w:ascii="Arial" w:hAnsi="Arial" w:cs="Arial"/>
          <w:b w:val="0"/>
          <w:color w:val="000000" w:themeColor="text1"/>
        </w:rPr>
        <w:t>:</w:t>
      </w:r>
      <w:r w:rsidR="004D4A1C" w:rsidRPr="0070367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…….</w:t>
      </w:r>
    </w:p>
    <w:p w14:paraId="7BA143ED" w14:textId="5DB213A2" w:rsidR="00ED7284" w:rsidRPr="00F95020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95020">
        <w:rPr>
          <w:rFonts w:ascii="Arial" w:hAnsi="Arial" w:cs="Arial"/>
          <w:color w:val="000000" w:themeColor="text1"/>
          <w:sz w:val="28"/>
          <w:szCs w:val="28"/>
        </w:rPr>
        <w:t>Öğrenci Numarası</w:t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…….</w:t>
      </w:r>
    </w:p>
    <w:p w14:paraId="74B7DB99" w14:textId="71886280" w:rsidR="00ED7284" w:rsidRPr="00F95020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95020">
        <w:rPr>
          <w:rFonts w:ascii="Arial" w:hAnsi="Arial" w:cs="Arial"/>
          <w:color w:val="000000" w:themeColor="text1"/>
          <w:sz w:val="28"/>
          <w:szCs w:val="28"/>
        </w:rPr>
        <w:t>Teslim tarihi</w:t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</w:t>
      </w:r>
      <w:bookmarkStart w:id="0" w:name="_GoBack"/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>GG/AA</w:t>
      </w:r>
      <w:bookmarkEnd w:id="0"/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>/YY</w:t>
      </w:r>
    </w:p>
    <w:p w14:paraId="4C706A34" w14:textId="77777777" w:rsidR="00ED7284" w:rsidRPr="00F95020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FA71CD8" w14:textId="30F99A70" w:rsidR="00ED7284" w:rsidRPr="00F95020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95020">
        <w:rPr>
          <w:rFonts w:ascii="Arial" w:hAnsi="Arial" w:cs="Arial"/>
          <w:color w:val="000000" w:themeColor="text1"/>
          <w:sz w:val="28"/>
          <w:szCs w:val="28"/>
        </w:rPr>
        <w:t>DERS ADI</w:t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…….</w:t>
      </w:r>
    </w:p>
    <w:p w14:paraId="190A36AE" w14:textId="3875BF68" w:rsidR="00ED7284" w:rsidRPr="00F95020" w:rsidRDefault="00ED7284" w:rsidP="00F95020">
      <w:pPr>
        <w:pStyle w:val="Ad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95020">
        <w:rPr>
          <w:rFonts w:ascii="Arial" w:hAnsi="Arial" w:cs="Arial"/>
          <w:color w:val="000000" w:themeColor="text1"/>
          <w:sz w:val="28"/>
          <w:szCs w:val="28"/>
        </w:rPr>
        <w:t>DERS YÜRÜTÜCÜSÜ</w:t>
      </w:r>
      <w:r w:rsidRPr="00F95020">
        <w:rPr>
          <w:rFonts w:ascii="Arial" w:hAnsi="Arial" w:cs="Arial"/>
          <w:color w:val="000000" w:themeColor="text1"/>
          <w:sz w:val="28"/>
          <w:szCs w:val="28"/>
        </w:rPr>
        <w:tab/>
        <w:t>:</w:t>
      </w:r>
      <w:r w:rsidR="004D4A1C" w:rsidRPr="00F95020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 …….</w:t>
      </w:r>
    </w:p>
    <w:p w14:paraId="37E06B22" w14:textId="77777777" w:rsidR="00ED7284" w:rsidRPr="00703673" w:rsidRDefault="00ED7284">
      <w:pPr>
        <w:rPr>
          <w:rFonts w:ascii="Arial" w:hAnsi="Arial" w:cs="Arial"/>
          <w:b/>
          <w:caps/>
          <w:color w:val="000000" w:themeColor="text1"/>
          <w:spacing w:val="21"/>
          <w:sz w:val="28"/>
          <w:szCs w:val="28"/>
        </w:rPr>
      </w:pPr>
      <w:r w:rsidRPr="00703673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77ABA7D" w14:textId="77777777" w:rsidR="00ED7284" w:rsidRPr="00703673" w:rsidRDefault="00ED7284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E2933D0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A9F5391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D55CA5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F40AF0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F8721D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E2B0D5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4AB148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23F3DA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F2E36B8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AF60A03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BEACE6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9FD6A43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9E2573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B37DE3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95602DB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3B8820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860DA5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6A47A31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EF0940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E6C7FE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37492B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A2C8A3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9BF016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FA58058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B39851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8B3840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9DC844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BCBE7D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88B198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B5EF66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51FCD9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0201E6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B3C61B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67D77B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6662681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7E0153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A9A4CC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C801C7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9D03D6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4D1236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6476DE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D50D238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09DA63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AFEF0E3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16C0AE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8EC3DD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A0CC10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6565A01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9C782C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5F0B86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EE006E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376064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1DB2E93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96AF5E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FD28D8E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B8D435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55D811B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F2E9F2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A9BA94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0B9DF0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5AE38C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7C61D2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65A98E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CA9718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B74E8B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F106F7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49066D2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2C54A40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5BE496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0139BB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B49690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A4F68E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377DEE0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8AE0E5E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86A0191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5CAF43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607A1F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DDD85B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6601A38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FDAB4A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45244F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32D663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FB730A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1D3883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B1D42E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C9C761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96BA9A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25815DB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84B302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783077B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8C2E62E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8054D26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E6D8DDD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BE80FB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0AF63FA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39B43C3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68376C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C71133F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8FC5F5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4E30F7C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5D5D15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6CC4FB7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71B154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50BC038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EDA2179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14305FB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3496505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1B54DF4" w14:textId="77777777" w:rsidR="004D4A1C" w:rsidRPr="00703673" w:rsidRDefault="004D4A1C" w:rsidP="00ED7284">
      <w:pPr>
        <w:pStyle w:val="Ad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4D4A1C" w:rsidRPr="00703673" w:rsidSect="00BF2C12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299" w:right="1123" w:bottom="1195" w:left="1123" w:header="432" w:footer="31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737C2" w14:textId="77777777" w:rsidR="00B33621" w:rsidRDefault="00B33621">
      <w:pPr>
        <w:spacing w:after="0" w:line="240" w:lineRule="auto"/>
      </w:pPr>
      <w:r>
        <w:separator/>
      </w:r>
    </w:p>
  </w:endnote>
  <w:endnote w:type="continuationSeparator" w:id="0">
    <w:p w14:paraId="0A8E0222" w14:textId="77777777" w:rsidR="00B33621" w:rsidRDefault="00B3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 w:val="0"/>
        <w:color w:val="01437A"/>
        <w:sz w:val="22"/>
      </w:rPr>
      <w:id w:val="1104772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26268" w14:textId="77777777" w:rsidR="004D4A1C" w:rsidRPr="004D4A1C" w:rsidRDefault="004D4A1C" w:rsidP="004D4A1C">
        <w:pPr>
          <w:pStyle w:val="AltBilgi"/>
          <w:rPr>
            <w:rFonts w:ascii="Arial" w:hAnsi="Arial" w:cs="Arial"/>
            <w:bCs/>
            <w:color w:val="01437A"/>
            <w:sz w:val="24"/>
            <w:szCs w:val="24"/>
          </w:rPr>
        </w:pPr>
        <w:r w:rsidRPr="004D4A1C">
          <w:rPr>
            <w:rFonts w:ascii="Arial" w:hAnsi="Arial" w:cs="Arial"/>
            <w:bCs/>
            <w:color w:val="01437A"/>
            <w:sz w:val="24"/>
            <w:szCs w:val="24"/>
          </w:rPr>
          <w:t>İSTANBUL TEKNİK ÜNİVERSİTESİ</w:t>
        </w:r>
      </w:p>
      <w:p w14:paraId="6875F683" w14:textId="328ADDCE" w:rsidR="0093550A" w:rsidRPr="004D4A1C" w:rsidRDefault="00ED7284" w:rsidP="00ED7284">
        <w:pPr>
          <w:pStyle w:val="AltBilgi"/>
          <w:jc w:val="right"/>
          <w:rPr>
            <w:rFonts w:ascii="Arial" w:hAnsi="Arial" w:cs="Arial"/>
            <w:b w:val="0"/>
            <w:color w:val="01437A"/>
            <w:sz w:val="22"/>
          </w:rPr>
        </w:pPr>
        <w:r w:rsidRPr="004D4A1C">
          <w:rPr>
            <w:rFonts w:ascii="Arial" w:hAnsi="Arial" w:cs="Arial"/>
            <w:b w:val="0"/>
            <w:noProof/>
            <w:color w:val="01437A"/>
            <w:sz w:val="22"/>
            <w:lang w:eastAsia="tr-TR" w:bidi="ar-SA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1308EFF" wp14:editId="1C75AD9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3535" cy="109220"/>
                  <wp:effectExtent l="0" t="0" r="12065" b="0"/>
                  <wp:wrapNone/>
                  <wp:docPr id="5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3535" cy="10922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78DDB6" id="Rectangle 3" o:spid="_x0000_s1026" style="position:absolute;margin-left:-.15pt;margin-top:23.6pt;width:227.05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" fillcolor="#01437a" stroked="f"/>
              </w:pict>
            </mc:Fallback>
          </mc:AlternateContent>
        </w:r>
        <w:r w:rsidR="00D466C9" w:rsidRPr="004D4A1C">
          <w:rPr>
            <w:rFonts w:ascii="Arial" w:hAnsi="Arial" w:cs="Arial"/>
            <w:b w:val="0"/>
            <w:color w:val="01437A"/>
            <w:sz w:val="22"/>
          </w:rPr>
          <w:fldChar w:fldCharType="begin"/>
        </w:r>
        <w:r w:rsidR="00D466C9" w:rsidRPr="004D4A1C">
          <w:rPr>
            <w:rFonts w:ascii="Arial" w:hAnsi="Arial" w:cs="Arial"/>
            <w:b w:val="0"/>
            <w:color w:val="01437A"/>
            <w:sz w:val="22"/>
          </w:rPr>
          <w:instrText xml:space="preserve"> PAGE   \* MERGEFORMAT </w:instrText>
        </w:r>
        <w:r w:rsidR="00D466C9" w:rsidRPr="004D4A1C">
          <w:rPr>
            <w:rFonts w:ascii="Arial" w:hAnsi="Arial" w:cs="Arial"/>
            <w:b w:val="0"/>
            <w:color w:val="01437A"/>
            <w:sz w:val="22"/>
          </w:rPr>
          <w:fldChar w:fldCharType="separate"/>
        </w:r>
        <w:r w:rsidR="00F95020">
          <w:rPr>
            <w:rFonts w:ascii="Arial" w:hAnsi="Arial" w:cs="Arial"/>
            <w:b w:val="0"/>
            <w:noProof/>
            <w:color w:val="01437A"/>
            <w:sz w:val="22"/>
          </w:rPr>
          <w:t>1</w:t>
        </w:r>
        <w:r w:rsidR="00D466C9" w:rsidRPr="004D4A1C">
          <w:rPr>
            <w:rFonts w:ascii="Arial" w:hAnsi="Arial" w:cs="Arial"/>
            <w:b w:val="0"/>
            <w:noProof/>
            <w:color w:val="01437A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A9B7D" w14:textId="30EA3436" w:rsidR="00ED7284" w:rsidRPr="004D4A1C" w:rsidRDefault="00ED7284">
    <w:pPr>
      <w:pStyle w:val="AltBilgi"/>
      <w:rPr>
        <w:rFonts w:ascii="Arial" w:hAnsi="Arial" w:cs="Arial"/>
        <w:bCs/>
        <w:sz w:val="24"/>
        <w:szCs w:val="24"/>
      </w:rPr>
    </w:pPr>
    <w:r w:rsidRPr="004D4A1C">
      <w:rPr>
        <w:rFonts w:ascii="Arial" w:hAnsi="Arial" w:cs="Arial"/>
        <w:bCs/>
        <w:noProof/>
        <w:sz w:val="24"/>
        <w:szCs w:val="24"/>
        <w:lang w:eastAsia="tr-TR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28DEFA" wp14:editId="23E1B7F0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5310" cy="97155"/>
              <wp:effectExtent l="0" t="0" r="8890" b="444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5310" cy="9715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BEA5E7" id="Rectangle 7" o:spid="_x0000_s1026" style="position:absolute;margin-left:0;margin-top:44.15pt;width:245.3pt;height: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" fillcolor="#01437a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72481" w14:textId="77777777" w:rsidR="00B33621" w:rsidRDefault="00B33621">
      <w:pPr>
        <w:spacing w:after="0" w:line="240" w:lineRule="auto"/>
      </w:pPr>
      <w:r>
        <w:separator/>
      </w:r>
    </w:p>
  </w:footnote>
  <w:footnote w:type="continuationSeparator" w:id="0">
    <w:p w14:paraId="6160E751" w14:textId="77777777" w:rsidR="00B33621" w:rsidRDefault="00B3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C74EF" w14:textId="4E9B0F88" w:rsidR="004D4A1C" w:rsidRDefault="004D4A1C" w:rsidP="004D4A1C">
    <w:pPr>
      <w:pStyle w:val="stBilgi"/>
      <w:tabs>
        <w:tab w:val="center" w:pos="2835"/>
      </w:tabs>
      <w:rPr>
        <w:rFonts w:ascii="Arial" w:hAnsi="Arial" w:cs="Arial"/>
      </w:rPr>
    </w:pPr>
    <w:r>
      <w:rPr>
        <w:noProof/>
        <w:lang w:eastAsia="tr-TR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A59A98" wp14:editId="18A945DF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3535" cy="203835"/>
              <wp:effectExtent l="0" t="0" r="12065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3535" cy="20383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5CD25" id="Rectangle 2" o:spid="_x0000_s1026" style="position:absolute;margin-left:-.15pt;margin-top:-21.05pt;width:227.05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" fillcolor="#01437a" stroked="f"/>
          </w:pict>
        </mc:Fallback>
      </mc:AlternateContent>
    </w:r>
    <w:r w:rsidRPr="00EB24A7">
      <w:rPr>
        <w:rFonts w:ascii="Calibri" w:eastAsia="Calibri" w:hAnsi="Calibri" w:cs="Times New Roman"/>
        <w:b/>
        <w:bCs/>
        <w:noProof/>
        <w:lang w:eastAsia="tr-TR" w:bidi="ar-SA"/>
      </w:rPr>
      <w:drawing>
        <wp:anchor distT="0" distB="0" distL="114300" distR="114300" simplePos="0" relativeHeight="251669504" behindDoc="0" locked="0" layoutInCell="1" allowOverlap="1" wp14:anchorId="7F493F41" wp14:editId="5C567D78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7620"/>
          <wp:wrapSquare wrapText="bothSides"/>
          <wp:docPr id="25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0EB796" w14:textId="77777777" w:rsidR="004D4A1C" w:rsidRDefault="004D4A1C" w:rsidP="004D4A1C">
    <w:pPr>
      <w:pStyle w:val="stBilgi"/>
      <w:tabs>
        <w:tab w:val="center" w:pos="2835"/>
      </w:tabs>
      <w:rPr>
        <w:rFonts w:ascii="Arial" w:hAnsi="Arial" w:cs="Arial"/>
      </w:rPr>
    </w:pPr>
  </w:p>
  <w:p w14:paraId="6EA5C942" w14:textId="77777777" w:rsidR="004D4A1C" w:rsidRPr="004D4A1C" w:rsidRDefault="004D4A1C" w:rsidP="004D4A1C">
    <w:pPr>
      <w:pStyle w:val="stBilgi"/>
      <w:tabs>
        <w:tab w:val="center" w:pos="2835"/>
      </w:tabs>
      <w:rPr>
        <w:rFonts w:ascii="Arial" w:hAnsi="Arial" w:cs="Arial"/>
        <w:color w:val="01437A"/>
      </w:rPr>
    </w:pPr>
    <w:r w:rsidRPr="004D4A1C">
      <w:rPr>
        <w:rFonts w:ascii="Arial" w:hAnsi="Arial" w:cs="Arial"/>
        <w:color w:val="01437A"/>
      </w:rPr>
      <w:t>Rapor/Ödev Başlığı</w:t>
    </w:r>
    <w:r w:rsidRPr="004D4A1C">
      <w:rPr>
        <w:rFonts w:ascii="Arial" w:hAnsi="Arial" w:cs="Arial"/>
        <w:color w:val="01437A"/>
      </w:rPr>
      <w:tab/>
      <w:t xml:space="preserve">: </w:t>
    </w:r>
  </w:p>
  <w:p w14:paraId="6926EC06" w14:textId="77777777" w:rsidR="004D4A1C" w:rsidRPr="004D4A1C" w:rsidRDefault="004D4A1C" w:rsidP="004D4A1C">
    <w:pPr>
      <w:pStyle w:val="stBilgi"/>
      <w:tabs>
        <w:tab w:val="center" w:pos="2835"/>
      </w:tabs>
      <w:rPr>
        <w:rFonts w:ascii="Arial" w:hAnsi="Arial" w:cs="Arial"/>
        <w:color w:val="01437A"/>
      </w:rPr>
    </w:pPr>
    <w:r w:rsidRPr="004D4A1C">
      <w:rPr>
        <w:rFonts w:ascii="Arial" w:hAnsi="Arial" w:cs="Arial"/>
        <w:color w:val="01437A"/>
      </w:rPr>
      <w:t>Hazırlayanın Adı Soyadı</w:t>
    </w:r>
    <w:r w:rsidRPr="004D4A1C">
      <w:rPr>
        <w:rFonts w:ascii="Arial" w:hAnsi="Arial" w:cs="Arial"/>
        <w:color w:val="01437A"/>
      </w:rPr>
      <w:tab/>
      <w:t xml:space="preserve">: </w:t>
    </w:r>
  </w:p>
  <w:p w14:paraId="1539968C" w14:textId="77777777" w:rsidR="0093550A" w:rsidRDefault="0093550A">
    <w:pPr>
      <w:pStyle w:val="stBilgi"/>
    </w:pPr>
  </w:p>
  <w:p w14:paraId="07983E02" w14:textId="77777777" w:rsidR="004D4A1C" w:rsidRDefault="004D4A1C">
    <w:pPr>
      <w:pStyle w:val="stBilgi"/>
    </w:pPr>
  </w:p>
  <w:p w14:paraId="3D974A53" w14:textId="77777777" w:rsidR="004D4A1C" w:rsidRDefault="004D4A1C">
    <w:pPr>
      <w:pStyle w:val="stBilgi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A0398" w14:textId="77777777" w:rsidR="0093550A" w:rsidRDefault="00ED7284">
    <w:pPr>
      <w:pStyle w:val="stBilgi"/>
    </w:pPr>
    <w:r>
      <w:rPr>
        <w:noProof/>
        <w:lang w:eastAsia="tr-TR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90E85" wp14:editId="56BEFE26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310" cy="203835"/>
              <wp:effectExtent l="0" t="0" r="889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5310" cy="203835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AF28E" id="Rectangle 6" o:spid="_x0000_s1026" style="position:absolute;margin-left:0;margin-top:-21.55pt;width:245.3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" fillcolor="#01437a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1664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84"/>
    <w:rsid w:val="00342D17"/>
    <w:rsid w:val="004D4A1C"/>
    <w:rsid w:val="006347DA"/>
    <w:rsid w:val="00703673"/>
    <w:rsid w:val="0093550A"/>
    <w:rsid w:val="009F6465"/>
    <w:rsid w:val="00B33621"/>
    <w:rsid w:val="00BF2C12"/>
    <w:rsid w:val="00CC13F1"/>
    <w:rsid w:val="00D040F6"/>
    <w:rsid w:val="00D466C9"/>
    <w:rsid w:val="00DE7C58"/>
    <w:rsid w:val="00ED7284"/>
    <w:rsid w:val="00F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89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tr-TR" w:eastAsia="ja-JP" w:bidi="tr-TR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6C9"/>
  </w:style>
  <w:style w:type="paragraph" w:styleId="Balk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arih">
    <w:name w:val="Date"/>
    <w:basedOn w:val="Normal"/>
    <w:link w:val="TarihChar"/>
    <w:uiPriority w:val="3"/>
    <w:qFormat/>
    <w:pPr>
      <w:spacing w:line="240" w:lineRule="auto"/>
    </w:pPr>
    <w:rPr>
      <w:b/>
      <w:spacing w:val="21"/>
    </w:rPr>
  </w:style>
  <w:style w:type="paragraph" w:styleId="KonuBal">
    <w:name w:val="Title"/>
    <w:basedOn w:val="Normal"/>
    <w:link w:val="KonuBal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alk1Char">
    <w:name w:val="Başlık 1 Char"/>
    <w:basedOn w:val="VarsaylanParagrafYazTipi"/>
    <w:link w:val="Balk1"/>
    <w:uiPriority w:val="9"/>
    <w:rPr>
      <w:b/>
      <w:spacing w:val="21"/>
      <w:sz w:val="26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spacing w:val="21"/>
      <w:sz w:val="2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i/>
      <w:spacing w:val="21"/>
      <w:sz w:val="36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aps/>
      <w:smallCaps w:val="0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2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4B3A2E" w:themeColor="text2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iiBilgileri">
    <w:name w:val="Kişi Bilgileri"/>
    <w:basedOn w:val="Normal"/>
    <w:uiPriority w:val="2"/>
    <w:qFormat/>
    <w:pPr>
      <w:spacing w:after="920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Pr>
      <w:b/>
      <w:i/>
      <w:iCs/>
      <w:color w:val="4B3A2E" w:themeColor="text2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B3A2E" w:themeColor="text2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ListeParagraf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TarihChar">
    <w:name w:val="Tarih Char"/>
    <w:basedOn w:val="VarsaylanParagrafYazTipi"/>
    <w:link w:val="Tarih"/>
    <w:uiPriority w:val="3"/>
    <w:rPr>
      <w:b/>
      <w:spacing w:val="21"/>
    </w:rPr>
  </w:style>
  <w:style w:type="paragraph" w:styleId="mza">
    <w:name w:val="Signature"/>
    <w:basedOn w:val="Normal"/>
    <w:link w:val="mza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mzaChar">
    <w:name w:val="İmza Char"/>
    <w:basedOn w:val="VarsaylanParagrafYazTipi"/>
    <w:link w:val="mza"/>
    <w:uiPriority w:val="7"/>
    <w:rPr>
      <w:b/>
      <w:spacing w:val="21"/>
    </w:rPr>
  </w:style>
  <w:style w:type="paragraph" w:styleId="Selamlama">
    <w:name w:val="Salutation"/>
    <w:basedOn w:val="Normal"/>
    <w:next w:val="Normal"/>
    <w:link w:val="Selamlama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d">
    <w:name w:val="Ad"/>
    <w:basedOn w:val="Normal"/>
    <w:link w:val="Ad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dChar">
    <w:name w:val="Ad Char"/>
    <w:basedOn w:val="VarsaylanParagrafYazTipi"/>
    <w:link w:val="Ad"/>
    <w:uiPriority w:val="1"/>
    <w:rPr>
      <w:b/>
      <w:caps/>
      <w:spacing w:val="21"/>
      <w:sz w:val="36"/>
    </w:rPr>
  </w:style>
  <w:style w:type="paragraph" w:customStyle="1" w:styleId="Adres">
    <w:name w:val="Adres"/>
    <w:basedOn w:val="Normal"/>
    <w:link w:val="AdresChar"/>
    <w:uiPriority w:val="4"/>
    <w:qFormat/>
    <w:pPr>
      <w:spacing w:line="240" w:lineRule="auto"/>
      <w:contextualSpacing/>
    </w:pPr>
  </w:style>
  <w:style w:type="character" w:customStyle="1" w:styleId="AdresChar">
    <w:name w:val="Adres Char"/>
    <w:basedOn w:val="VarsaylanParagrafYazTipi"/>
    <w:link w:val="Adres"/>
    <w:uiPriority w:val="4"/>
  </w:style>
  <w:style w:type="character" w:customStyle="1" w:styleId="SelamlamaChar">
    <w:name w:val="Selamlama Char"/>
    <w:basedOn w:val="VarsaylanParagrafYazTipi"/>
    <w:link w:val="Selamlama"/>
    <w:uiPriority w:val="5"/>
    <w:rPr>
      <w:b/>
      <w:spacing w:val="21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D72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D7284"/>
    <w:rPr>
      <w:rFonts w:ascii="Times New Roman" w:hAnsi="Times New Roman" w:cs="Times New Roman"/>
      <w:sz w:val="24"/>
      <w:szCs w:val="24"/>
    </w:rPr>
  </w:style>
  <w:style w:type="paragraph" w:styleId="Dzeltme">
    <w:name w:val="Revision"/>
    <w:hidden/>
    <w:uiPriority w:val="99"/>
    <w:semiHidden/>
    <w:rsid w:val="00ED7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vzdrst/Library/Containers/com.microsoft.Word/Data/Library/Caches/1055/TM10002080/Temel%20Kapak%20Mektubu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Temel Kapak Mektubu.dotx</Template>
  <TotalTime>16</TotalTime>
  <Pages>5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4</cp:revision>
  <dcterms:created xsi:type="dcterms:W3CDTF">2017-06-23T10:26:00Z</dcterms:created>
  <dcterms:modified xsi:type="dcterms:W3CDTF">2017-06-23T10:54:00Z</dcterms:modified>
</cp:coreProperties>
</file>